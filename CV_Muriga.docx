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alias w:val="Author"/>
        <w:tag w:val=""/>
        <w:id w:val="-1057703664"/>
        <w:placeholder>
          <w:docPart w:val="D9D8A8A2013745E6A6C75252BD36C75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15:appearance w15:val="hidden"/>
        <w:text/>
      </w:sdtPr>
      <w:sdtContent>
        <w:p w14:paraId="5A16C554" w14:textId="69613135" w:rsidR="00320560" w:rsidRDefault="009B134F">
          <w:pPr>
            <w:pStyle w:val="Title"/>
          </w:pPr>
          <w:r>
            <w:t>MURIGA CALVIN’S MIKWAYA</w:t>
          </w:r>
        </w:p>
      </w:sdtContent>
    </w:sdt>
    <w:p w14:paraId="369D016F" w14:textId="3971F718" w:rsidR="00320560" w:rsidRDefault="009B134F" w:rsidP="00A16D47">
      <w:r>
        <w:t>Woodlands Park</w:t>
      </w:r>
      <w:r w:rsidR="00320560">
        <w:t xml:space="preserve"> | </w:t>
      </w:r>
      <w:r>
        <w:t>Nairobi,80200</w:t>
      </w:r>
      <w:r w:rsidR="00320560">
        <w:t xml:space="preserve"> | </w:t>
      </w:r>
      <w:r>
        <w:t>0757425765</w:t>
      </w:r>
      <w:r w:rsidR="00320560">
        <w:t xml:space="preserve"> | </w:t>
      </w:r>
      <w:r>
        <w:t>mikwayacalvins@gmail.com</w:t>
      </w:r>
    </w:p>
    <w:tbl>
      <w:tblPr>
        <w:tblStyle w:val="TableGrid"/>
        <w:tblW w:w="5208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0" w:type="dxa"/>
          <w:bottom w:w="29" w:type="dxa"/>
          <w:right w:w="0" w:type="dxa"/>
        </w:tblCellMar>
        <w:tblLook w:val="04A0" w:firstRow="1" w:lastRow="0" w:firstColumn="1" w:lastColumn="0" w:noHBand="0" w:noVBand="1"/>
        <w:tblDescription w:val="Resume content table"/>
      </w:tblPr>
      <w:tblGrid>
        <w:gridCol w:w="8313"/>
        <w:gridCol w:w="1436"/>
      </w:tblGrid>
      <w:tr w:rsidR="00F75D2E" w14:paraId="5DAFF3DA" w14:textId="77777777" w:rsidTr="00824F0D">
        <w:trPr>
          <w:trHeight w:val="229"/>
        </w:trPr>
        <w:tc>
          <w:tcPr>
            <w:tcW w:w="8313" w:type="dxa"/>
            <w:tcMar>
              <w:top w:w="576" w:type="dxa"/>
              <w:bottom w:w="0" w:type="dxa"/>
              <w:right w:w="144" w:type="dxa"/>
            </w:tcMar>
            <w:vAlign w:val="bottom"/>
          </w:tcPr>
          <w:p w14:paraId="404CBD11" w14:textId="2D1A29D7" w:rsidR="00F75D2E" w:rsidRDefault="009B134F">
            <w:pPr>
              <w:pStyle w:val="Heading1"/>
            </w:pPr>
            <w:r>
              <w:t>SUMMARY</w:t>
            </w:r>
          </w:p>
        </w:tc>
        <w:tc>
          <w:tcPr>
            <w:tcW w:w="1436" w:type="dxa"/>
            <w:tcMar>
              <w:top w:w="576" w:type="dxa"/>
            </w:tcMar>
          </w:tcPr>
          <w:p w14:paraId="5AFE026D" w14:textId="77777777" w:rsidR="00F75D2E" w:rsidRDefault="00F75D2E">
            <w:pPr>
              <w:pStyle w:val="Heading1"/>
            </w:pPr>
          </w:p>
        </w:tc>
      </w:tr>
      <w:tr w:rsidR="00F75D2E" w14:paraId="0ABBD6FA" w14:textId="77777777" w:rsidTr="00824F0D">
        <w:trPr>
          <w:trHeight w:val="1060"/>
        </w:trPr>
        <w:tc>
          <w:tcPr>
            <w:tcW w:w="8313" w:type="dxa"/>
            <w:tcMar>
              <w:bottom w:w="230" w:type="dxa"/>
              <w:right w:w="144" w:type="dxa"/>
            </w:tcMar>
          </w:tcPr>
          <w:p w14:paraId="422ACD62" w14:textId="583C4C3B" w:rsidR="00F75D2E" w:rsidRDefault="009B134F">
            <w:r w:rsidRPr="009B134F">
              <w:t>Dynamic software developer with a proven track record at Tech Innovations, specializing in C and C++. Expert in AI automation, I successfully enhanced system efficiency by 30%. Known for strong problem-solving skills and a collaborative spirit, I excel in delivering innovative solutions that drive project success and exceed client expectations.</w:t>
            </w:r>
          </w:p>
        </w:tc>
        <w:tc>
          <w:tcPr>
            <w:tcW w:w="1436" w:type="dxa"/>
          </w:tcPr>
          <w:p w14:paraId="7F16049C" w14:textId="77777777" w:rsidR="00F75D2E" w:rsidRDefault="00F75D2E"/>
        </w:tc>
      </w:tr>
      <w:tr w:rsidR="00F75D2E" w14:paraId="0966938C" w14:textId="77777777" w:rsidTr="00824F0D">
        <w:trPr>
          <w:trHeight w:val="421"/>
        </w:trPr>
        <w:tc>
          <w:tcPr>
            <w:tcW w:w="8313" w:type="dxa"/>
            <w:tcMar>
              <w:bottom w:w="0" w:type="dxa"/>
              <w:right w:w="144" w:type="dxa"/>
            </w:tcMar>
            <w:vAlign w:val="bottom"/>
          </w:tcPr>
          <w:p w14:paraId="6332E380" w14:textId="77777777" w:rsidR="00F75D2E" w:rsidRDefault="00000000">
            <w:pPr>
              <w:pStyle w:val="Heading1"/>
            </w:pPr>
            <w:sdt>
              <w:sdtPr>
                <w:id w:val="1896543230"/>
                <w:placeholder>
                  <w:docPart w:val="495A6038850B4C379030DE19C3C2E096"/>
                </w:placeholder>
                <w:temporary/>
                <w:showingPlcHdr/>
                <w15:appearance w15:val="hidden"/>
              </w:sdtPr>
              <w:sdtContent>
                <w:r w:rsidR="00A16D47">
                  <w:t>Education</w:t>
                </w:r>
              </w:sdtContent>
            </w:sdt>
          </w:p>
        </w:tc>
        <w:tc>
          <w:tcPr>
            <w:tcW w:w="1436" w:type="dxa"/>
          </w:tcPr>
          <w:p w14:paraId="324E858F" w14:textId="77777777" w:rsidR="00F75D2E" w:rsidRDefault="00F75D2E">
            <w:pPr>
              <w:pStyle w:val="Heading1"/>
            </w:pPr>
          </w:p>
        </w:tc>
      </w:tr>
      <w:tr w:rsidR="00F75D2E" w14:paraId="32D56DC9" w14:textId="77777777" w:rsidTr="00824F0D">
        <w:trPr>
          <w:trHeight w:val="809"/>
        </w:trPr>
        <w:tc>
          <w:tcPr>
            <w:tcW w:w="8313" w:type="dxa"/>
            <w:tcMar>
              <w:bottom w:w="29" w:type="dxa"/>
              <w:right w:w="144" w:type="dxa"/>
            </w:tcMar>
          </w:tcPr>
          <w:p w14:paraId="3F37181C" w14:textId="23AC26DB" w:rsidR="00F75D2E" w:rsidRDefault="009B134F">
            <w:r>
              <w:t>BACHELOR OF SCIENCE IN INFORMATION TECHNOLOGY</w:t>
            </w:r>
          </w:p>
          <w:p w14:paraId="6967F5C4" w14:textId="77777777" w:rsidR="00F75D2E" w:rsidRDefault="009B134F" w:rsidP="00320560">
            <w:pPr>
              <w:rPr>
                <w:rStyle w:val="Emphasis"/>
              </w:rPr>
            </w:pPr>
            <w:r>
              <w:rPr>
                <w:rStyle w:val="Emphasis"/>
              </w:rPr>
              <w:t>Machakos University</w:t>
            </w:r>
          </w:p>
          <w:p w14:paraId="3FA4B121" w14:textId="4802B4A0" w:rsidR="00824F0D" w:rsidRDefault="00824F0D" w:rsidP="00320560">
            <w:pPr>
              <w:rPr>
                <w:rStyle w:val="Emphasis"/>
              </w:rPr>
            </w:pPr>
          </w:p>
        </w:tc>
        <w:tc>
          <w:tcPr>
            <w:tcW w:w="1436" w:type="dxa"/>
          </w:tcPr>
          <w:p w14:paraId="2C2C195A" w14:textId="5C3DA397" w:rsidR="00F75D2E" w:rsidRDefault="009B134F">
            <w:r>
              <w:t>07/2024-Present</w:t>
            </w:r>
          </w:p>
        </w:tc>
      </w:tr>
      <w:tr w:rsidR="00E34C44" w14:paraId="225349D9" w14:textId="77777777" w:rsidTr="00824F0D">
        <w:trPr>
          <w:trHeight w:val="524"/>
        </w:trPr>
        <w:tc>
          <w:tcPr>
            <w:tcW w:w="8313" w:type="dxa"/>
            <w:tcMar>
              <w:bottom w:w="29" w:type="dxa"/>
              <w:right w:w="144" w:type="dxa"/>
            </w:tcMar>
          </w:tcPr>
          <w:p w14:paraId="798588F9" w14:textId="09366F76" w:rsidR="00824F0D" w:rsidRDefault="00E34C44">
            <w:r>
              <w:t xml:space="preserve">HIGHSCHOOL EDUCATION    </w:t>
            </w:r>
            <w:r w:rsidR="00824F0D">
              <w:t xml:space="preserve">                                                                                                               </w:t>
            </w:r>
          </w:p>
          <w:p w14:paraId="1FCA78D7" w14:textId="6B5A7555" w:rsidR="00E34C44" w:rsidRDefault="00824F0D">
            <w:r>
              <w:rPr>
                <w:i/>
                <w:iCs/>
              </w:rPr>
              <w:t>Barani High School</w:t>
            </w:r>
            <w:r>
              <w:t xml:space="preserve">                                                                                                </w:t>
            </w:r>
            <w:r w:rsidR="00E34C44">
              <w:t xml:space="preserve">                                                                                                       </w:t>
            </w:r>
          </w:p>
        </w:tc>
        <w:tc>
          <w:tcPr>
            <w:tcW w:w="1436" w:type="dxa"/>
          </w:tcPr>
          <w:p w14:paraId="358AA11B" w14:textId="77777777" w:rsidR="00E34C44" w:rsidRDefault="00E34C44"/>
        </w:tc>
      </w:tr>
      <w:tr w:rsidR="00F75D2E" w14:paraId="359834CB" w14:textId="77777777" w:rsidTr="00824F0D">
        <w:trPr>
          <w:trHeight w:val="459"/>
        </w:trPr>
        <w:tc>
          <w:tcPr>
            <w:tcW w:w="8313" w:type="dxa"/>
            <w:tcMar>
              <w:bottom w:w="0" w:type="dxa"/>
              <w:right w:w="144" w:type="dxa"/>
            </w:tcMar>
            <w:vAlign w:val="bottom"/>
          </w:tcPr>
          <w:p w14:paraId="65A23CD5" w14:textId="77777777" w:rsidR="00824F0D" w:rsidRDefault="00824F0D">
            <w:pPr>
              <w:pStyle w:val="Heading1"/>
            </w:pPr>
          </w:p>
          <w:p w14:paraId="00A568BA" w14:textId="0109878F" w:rsidR="00F75D2E" w:rsidRDefault="00000000">
            <w:pPr>
              <w:pStyle w:val="Heading1"/>
            </w:pPr>
            <w:sdt>
              <w:sdtPr>
                <w:id w:val="657741879"/>
                <w:placeholder>
                  <w:docPart w:val="89286248AB204BBA81BA444A7BC9BA3B"/>
                </w:placeholder>
                <w:temporary/>
                <w:showingPlcHdr/>
                <w15:appearance w15:val="hidden"/>
              </w:sdtPr>
              <w:sdtContent>
                <w:r w:rsidR="00A16D47">
                  <w:t>Skills &amp; Abilities</w:t>
                </w:r>
              </w:sdtContent>
            </w:sdt>
          </w:p>
        </w:tc>
        <w:tc>
          <w:tcPr>
            <w:tcW w:w="1436" w:type="dxa"/>
          </w:tcPr>
          <w:p w14:paraId="64AF568C" w14:textId="77777777" w:rsidR="00F75D2E" w:rsidRDefault="00F75D2E">
            <w:pPr>
              <w:pStyle w:val="Heading1"/>
            </w:pPr>
          </w:p>
        </w:tc>
      </w:tr>
      <w:tr w:rsidR="00F75D2E" w14:paraId="430246A0" w14:textId="77777777" w:rsidTr="00824F0D">
        <w:trPr>
          <w:trHeight w:val="809"/>
        </w:trPr>
        <w:tc>
          <w:tcPr>
            <w:tcW w:w="8313" w:type="dxa"/>
            <w:tcMar>
              <w:top w:w="29" w:type="dxa"/>
              <w:bottom w:w="29" w:type="dxa"/>
              <w:right w:w="144" w:type="dxa"/>
            </w:tcMar>
          </w:tcPr>
          <w:p w14:paraId="1E9858EC" w14:textId="77777777" w:rsidR="00F75D2E" w:rsidRDefault="00E34C44" w:rsidP="00E34C44">
            <w:r>
              <w:t xml:space="preserve">C </w:t>
            </w:r>
          </w:p>
          <w:p w14:paraId="2B2E1F52" w14:textId="45D22B7E" w:rsidR="00E34C44" w:rsidRDefault="00E34C44" w:rsidP="00E34C44">
            <w:pPr>
              <w:pStyle w:val="ListParagraph"/>
              <w:numPr>
                <w:ilvl w:val="0"/>
                <w:numId w:val="17"/>
              </w:numPr>
            </w:pPr>
            <w:r w:rsidRPr="00E34C44">
              <w:t>Proficient in C programming with proven ability to develop efficient solutions for real-world problems.</w:t>
            </w:r>
          </w:p>
        </w:tc>
        <w:tc>
          <w:tcPr>
            <w:tcW w:w="1436" w:type="dxa"/>
          </w:tcPr>
          <w:p w14:paraId="237462E2" w14:textId="77777777" w:rsidR="00F75D2E" w:rsidRDefault="00F75D2E"/>
        </w:tc>
      </w:tr>
      <w:tr w:rsidR="00F75D2E" w14:paraId="0CDEEB5A" w14:textId="77777777" w:rsidTr="00824F0D">
        <w:trPr>
          <w:trHeight w:val="349"/>
        </w:trPr>
        <w:tc>
          <w:tcPr>
            <w:tcW w:w="8313" w:type="dxa"/>
            <w:tcMar>
              <w:bottom w:w="29" w:type="dxa"/>
              <w:right w:w="144" w:type="dxa"/>
            </w:tcMar>
          </w:tcPr>
          <w:p w14:paraId="29F222CF" w14:textId="42126E30" w:rsidR="00F75D2E" w:rsidRDefault="00E34C44" w:rsidP="009B134F">
            <w:pPr>
              <w:pStyle w:val="ListBullet"/>
              <w:numPr>
                <w:ilvl w:val="0"/>
                <w:numId w:val="0"/>
              </w:numPr>
            </w:pPr>
            <w:r>
              <w:t>C++</w:t>
            </w:r>
          </w:p>
        </w:tc>
        <w:tc>
          <w:tcPr>
            <w:tcW w:w="1436" w:type="dxa"/>
          </w:tcPr>
          <w:p w14:paraId="492E361E" w14:textId="77777777" w:rsidR="00F75D2E" w:rsidRDefault="00F75D2E"/>
        </w:tc>
      </w:tr>
      <w:tr w:rsidR="00F75D2E" w14:paraId="0BC31679" w14:textId="77777777" w:rsidTr="00824F0D">
        <w:trPr>
          <w:trHeight w:val="546"/>
        </w:trPr>
        <w:tc>
          <w:tcPr>
            <w:tcW w:w="8313" w:type="dxa"/>
            <w:tcMar>
              <w:bottom w:w="29" w:type="dxa"/>
              <w:right w:w="144" w:type="dxa"/>
            </w:tcMar>
          </w:tcPr>
          <w:p w14:paraId="5EF795FD" w14:textId="0B4AADB7" w:rsidR="00F75D2E" w:rsidRDefault="00E34C44" w:rsidP="00E34C44">
            <w:pPr>
              <w:pStyle w:val="ListParagraph"/>
              <w:numPr>
                <w:ilvl w:val="0"/>
                <w:numId w:val="17"/>
              </w:numPr>
            </w:pPr>
            <w:r w:rsidRPr="00E34C44">
              <w:t>Proficient in C++ programming with the ability to develop efficient, real-world solutions using object-oriented principles.</w:t>
            </w:r>
          </w:p>
        </w:tc>
        <w:tc>
          <w:tcPr>
            <w:tcW w:w="1436" w:type="dxa"/>
          </w:tcPr>
          <w:p w14:paraId="5B41F0E3" w14:textId="77777777" w:rsidR="00F75D2E" w:rsidRDefault="00F75D2E"/>
        </w:tc>
      </w:tr>
      <w:tr w:rsidR="00F75D2E" w14:paraId="48901199" w14:textId="77777777" w:rsidTr="00824F0D">
        <w:trPr>
          <w:trHeight w:val="349"/>
        </w:trPr>
        <w:tc>
          <w:tcPr>
            <w:tcW w:w="8313" w:type="dxa"/>
            <w:tcMar>
              <w:right w:w="144" w:type="dxa"/>
            </w:tcMar>
          </w:tcPr>
          <w:p w14:paraId="39B77433" w14:textId="75B7E1BE" w:rsidR="00F75D2E" w:rsidRDefault="00E34C44" w:rsidP="009B134F">
            <w:pPr>
              <w:pStyle w:val="ListBullet"/>
              <w:numPr>
                <w:ilvl w:val="0"/>
                <w:numId w:val="0"/>
              </w:numPr>
            </w:pPr>
            <w:r>
              <w:t>HTML &amp; CSS</w:t>
            </w:r>
          </w:p>
        </w:tc>
        <w:tc>
          <w:tcPr>
            <w:tcW w:w="1436" w:type="dxa"/>
          </w:tcPr>
          <w:p w14:paraId="4DF19939" w14:textId="77777777" w:rsidR="00F75D2E" w:rsidRDefault="00F75D2E"/>
        </w:tc>
      </w:tr>
      <w:tr w:rsidR="00F75D2E" w14:paraId="1D070C6D" w14:textId="77777777" w:rsidTr="00824F0D">
        <w:trPr>
          <w:trHeight w:val="546"/>
        </w:trPr>
        <w:tc>
          <w:tcPr>
            <w:tcW w:w="8313" w:type="dxa"/>
            <w:tcMar>
              <w:bottom w:w="29" w:type="dxa"/>
              <w:right w:w="144" w:type="dxa"/>
            </w:tcMar>
          </w:tcPr>
          <w:p w14:paraId="59FFF804" w14:textId="5F9141E4" w:rsidR="00F75D2E" w:rsidRDefault="00E34C44" w:rsidP="00E34C44">
            <w:pPr>
              <w:pStyle w:val="ListParagraph"/>
              <w:numPr>
                <w:ilvl w:val="0"/>
                <w:numId w:val="17"/>
              </w:numPr>
            </w:pPr>
            <w:r w:rsidRPr="00E34C44">
              <w:t>Skilled in HTML and CSS, with the ability to design and build responsive, user-friendly web interfaces.</w:t>
            </w:r>
          </w:p>
        </w:tc>
        <w:tc>
          <w:tcPr>
            <w:tcW w:w="1436" w:type="dxa"/>
          </w:tcPr>
          <w:p w14:paraId="4BDA9EB3" w14:textId="77777777" w:rsidR="00F75D2E" w:rsidRDefault="00F75D2E"/>
        </w:tc>
      </w:tr>
      <w:tr w:rsidR="00F75D2E" w14:paraId="3602DB5D" w14:textId="77777777" w:rsidTr="00824F0D">
        <w:trPr>
          <w:trHeight w:val="349"/>
        </w:trPr>
        <w:tc>
          <w:tcPr>
            <w:tcW w:w="8313" w:type="dxa"/>
            <w:tcMar>
              <w:bottom w:w="230" w:type="dxa"/>
              <w:right w:w="144" w:type="dxa"/>
            </w:tcMar>
          </w:tcPr>
          <w:p w14:paraId="6961BF6D" w14:textId="56B3F4EC" w:rsidR="00F75D2E" w:rsidRDefault="00F75D2E" w:rsidP="009B134F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436" w:type="dxa"/>
          </w:tcPr>
          <w:p w14:paraId="65F9AA30" w14:textId="77777777" w:rsidR="00F75D2E" w:rsidRDefault="00F75D2E"/>
        </w:tc>
      </w:tr>
      <w:tr w:rsidR="00F75D2E" w14:paraId="062A9C1C" w14:textId="77777777" w:rsidTr="00824F0D">
        <w:trPr>
          <w:trHeight w:val="229"/>
        </w:trPr>
        <w:tc>
          <w:tcPr>
            <w:tcW w:w="8313" w:type="dxa"/>
            <w:tcMar>
              <w:bottom w:w="0" w:type="dxa"/>
              <w:right w:w="144" w:type="dxa"/>
            </w:tcMar>
          </w:tcPr>
          <w:p w14:paraId="26A65627" w14:textId="53009BDF" w:rsidR="00F75D2E" w:rsidRDefault="00824F0D">
            <w:pPr>
              <w:pStyle w:val="Heading1"/>
            </w:pPr>
            <w:r>
              <w:t>PROJECT</w:t>
            </w:r>
          </w:p>
        </w:tc>
        <w:tc>
          <w:tcPr>
            <w:tcW w:w="1436" w:type="dxa"/>
          </w:tcPr>
          <w:p w14:paraId="5643E810" w14:textId="77777777" w:rsidR="00F75D2E" w:rsidRDefault="00F75D2E">
            <w:pPr>
              <w:pStyle w:val="Heading1"/>
            </w:pPr>
          </w:p>
        </w:tc>
      </w:tr>
      <w:tr w:rsidR="00F75D2E" w14:paraId="4786EAC6" w14:textId="77777777" w:rsidTr="00824F0D">
        <w:trPr>
          <w:trHeight w:val="546"/>
        </w:trPr>
        <w:tc>
          <w:tcPr>
            <w:tcW w:w="8313" w:type="dxa"/>
            <w:tcMar>
              <w:bottom w:w="29" w:type="dxa"/>
              <w:right w:w="144" w:type="dxa"/>
            </w:tcMar>
          </w:tcPr>
          <w:p w14:paraId="2BB3A009" w14:textId="26DCF320" w:rsidR="00F75D2E" w:rsidRDefault="00824F0D">
            <w:r>
              <w:t>Air BNB Webpage</w:t>
            </w:r>
          </w:p>
          <w:p w14:paraId="789FC52A" w14:textId="77777777" w:rsidR="00F75D2E" w:rsidRDefault="00824F0D" w:rsidP="00824F0D">
            <w:pPr>
              <w:pStyle w:val="ListParagraph"/>
              <w:numPr>
                <w:ilvl w:val="0"/>
                <w:numId w:val="17"/>
              </w:numPr>
              <w:rPr>
                <w:i/>
                <w:iCs/>
              </w:rPr>
            </w:pPr>
            <w:r w:rsidRPr="00824F0D">
              <w:rPr>
                <w:i/>
                <w:iCs/>
              </w:rPr>
              <w:t>An air BnB website where one can book and pay from the comfort of their residences</w:t>
            </w:r>
          </w:p>
          <w:p w14:paraId="250F4626" w14:textId="65854903" w:rsidR="00575632" w:rsidRDefault="00575632" w:rsidP="00824F0D">
            <w:pPr>
              <w:pStyle w:val="ListParagraph"/>
              <w:numPr>
                <w:ilvl w:val="0"/>
                <w:numId w:val="17"/>
              </w:numPr>
              <w:rPr>
                <w:rStyle w:val="Emphasis"/>
              </w:rPr>
            </w:pPr>
            <w:r>
              <w:rPr>
                <w:i/>
                <w:iCs/>
              </w:rPr>
              <w:t>I was r</w:t>
            </w:r>
            <w:r w:rsidRPr="00575632">
              <w:rPr>
                <w:i/>
                <w:iCs/>
              </w:rPr>
              <w:t>esponsible for structuring</w:t>
            </w:r>
            <w:r>
              <w:rPr>
                <w:i/>
                <w:iCs/>
              </w:rPr>
              <w:t xml:space="preserve"> the</w:t>
            </w:r>
            <w:r w:rsidRPr="00575632">
              <w:rPr>
                <w:i/>
                <w:iCs/>
              </w:rPr>
              <w:t xml:space="preserve"> web pages using HTML to create clean, semantic, and well-organized layouts.</w:t>
            </w:r>
          </w:p>
        </w:tc>
        <w:tc>
          <w:tcPr>
            <w:tcW w:w="1436" w:type="dxa"/>
          </w:tcPr>
          <w:p w14:paraId="5602E137" w14:textId="0DAEB53D" w:rsidR="00F75D2E" w:rsidRDefault="00824F0D">
            <w:r>
              <w:t>Active</w:t>
            </w:r>
          </w:p>
        </w:tc>
      </w:tr>
      <w:tr w:rsidR="00F75D2E" w14:paraId="0E5F0B43" w14:textId="77777777" w:rsidTr="00824F0D">
        <w:trPr>
          <w:trHeight w:val="349"/>
        </w:trPr>
        <w:tc>
          <w:tcPr>
            <w:tcW w:w="8313" w:type="dxa"/>
            <w:tcMar>
              <w:right w:w="144" w:type="dxa"/>
            </w:tcMar>
          </w:tcPr>
          <w:p w14:paraId="2315E1B9" w14:textId="7383EBC3" w:rsidR="00F75D2E" w:rsidRDefault="00F75D2E" w:rsidP="00824F0D">
            <w:pPr>
              <w:pStyle w:val="ListBullet"/>
              <w:numPr>
                <w:ilvl w:val="0"/>
                <w:numId w:val="0"/>
              </w:numPr>
              <w:ind w:left="504"/>
            </w:pPr>
          </w:p>
        </w:tc>
        <w:tc>
          <w:tcPr>
            <w:tcW w:w="1436" w:type="dxa"/>
          </w:tcPr>
          <w:p w14:paraId="19813F1D" w14:textId="77777777" w:rsidR="00F75D2E" w:rsidRDefault="00F75D2E"/>
        </w:tc>
      </w:tr>
      <w:tr w:rsidR="00F75D2E" w14:paraId="6AA51C57" w14:textId="77777777" w:rsidTr="00824F0D">
        <w:trPr>
          <w:trHeight w:val="612"/>
        </w:trPr>
        <w:tc>
          <w:tcPr>
            <w:tcW w:w="8313" w:type="dxa"/>
            <w:tcMar>
              <w:right w:w="144" w:type="dxa"/>
            </w:tcMar>
          </w:tcPr>
          <w:p w14:paraId="4BA193AD" w14:textId="77777777" w:rsidR="008F2941" w:rsidRDefault="008F2941" w:rsidP="00824F0D">
            <w:pPr>
              <w:pStyle w:val="ListBullet"/>
              <w:numPr>
                <w:ilvl w:val="0"/>
                <w:numId w:val="0"/>
              </w:numPr>
            </w:pPr>
          </w:p>
          <w:p w14:paraId="14F7AA2A" w14:textId="35C197DF" w:rsidR="008F2941" w:rsidRPr="008F2941" w:rsidRDefault="008F2941" w:rsidP="008F2941">
            <w:pPr>
              <w:pStyle w:val="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CERTIFICATIONS</w:t>
            </w:r>
          </w:p>
        </w:tc>
        <w:tc>
          <w:tcPr>
            <w:tcW w:w="1436" w:type="dxa"/>
          </w:tcPr>
          <w:p w14:paraId="7C47D436" w14:textId="77777777" w:rsidR="00F75D2E" w:rsidRDefault="00F75D2E"/>
        </w:tc>
      </w:tr>
    </w:tbl>
    <w:p w14:paraId="5B3D3834" w14:textId="5BD773B9" w:rsidR="00F75D2E" w:rsidRDefault="008F2941">
      <w:r>
        <w:t>Software Develop</w:t>
      </w:r>
      <w:r w:rsidR="00575632">
        <w:t>ment</w:t>
      </w:r>
      <w:r>
        <w:t xml:space="preserve">                                                                                                                                7/2025-Present</w:t>
      </w:r>
    </w:p>
    <w:p w14:paraId="342C0AF6" w14:textId="77777777" w:rsidR="008F2941" w:rsidRDefault="008F2941"/>
    <w:p w14:paraId="4BD7085A" w14:textId="77777777" w:rsidR="008F2941" w:rsidRDefault="008F2941"/>
    <w:p w14:paraId="1F1497E3" w14:textId="77777777" w:rsidR="008F2941" w:rsidRDefault="008F2941"/>
    <w:p w14:paraId="2FA545F4" w14:textId="5FDF28B1" w:rsidR="008F2941" w:rsidRPr="00575632" w:rsidRDefault="00575632" w:rsidP="00575632">
      <w:pPr>
        <w:pStyle w:val="Title"/>
        <w:rPr>
          <w:sz w:val="18"/>
          <w:szCs w:val="18"/>
        </w:rPr>
      </w:pPr>
      <w:r>
        <w:t>Softskills                                                                      REFERENCE</w:t>
      </w:r>
    </w:p>
    <w:p w14:paraId="4001BAED" w14:textId="3D5364EF" w:rsidR="00575632" w:rsidRDefault="00575632" w:rsidP="00575632">
      <w:pPr>
        <w:pStyle w:val="ListParagraph"/>
        <w:numPr>
          <w:ilvl w:val="0"/>
          <w:numId w:val="17"/>
        </w:numPr>
      </w:pPr>
      <w:r>
        <w:t>Communication                                                                               FELIX MNGOLA     0115138594</w:t>
      </w:r>
    </w:p>
    <w:p w14:paraId="5CC7131D" w14:textId="58965E95" w:rsidR="00575632" w:rsidRDefault="00575632" w:rsidP="00575632">
      <w:pPr>
        <w:pStyle w:val="ListParagraph"/>
        <w:numPr>
          <w:ilvl w:val="0"/>
          <w:numId w:val="17"/>
        </w:numPr>
      </w:pPr>
      <w:r>
        <w:t>Teamwork                                                                                         fmngolaonyango@gmail.com</w:t>
      </w:r>
    </w:p>
    <w:p w14:paraId="74EA1FDA" w14:textId="7CB7E1ED" w:rsidR="00575632" w:rsidRPr="00575632" w:rsidRDefault="00575632" w:rsidP="00575632">
      <w:pPr>
        <w:pStyle w:val="ListParagraph"/>
        <w:numPr>
          <w:ilvl w:val="0"/>
          <w:numId w:val="17"/>
        </w:numPr>
      </w:pPr>
      <w:r>
        <w:t>Problem Solving</w:t>
      </w:r>
    </w:p>
    <w:sectPr w:rsidR="00575632" w:rsidRPr="00575632">
      <w:footerReference w:type="default" r:id="rId8"/>
      <w:pgSz w:w="12240" w:h="15840"/>
      <w:pgMar w:top="1440" w:right="1440" w:bottom="1008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57AD37" w14:textId="77777777" w:rsidR="0097169F" w:rsidRDefault="0097169F">
      <w:r>
        <w:separator/>
      </w:r>
    </w:p>
  </w:endnote>
  <w:endnote w:type="continuationSeparator" w:id="0">
    <w:p w14:paraId="76BB2F5A" w14:textId="77777777" w:rsidR="0097169F" w:rsidRDefault="009716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702245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3608CA" w14:textId="77777777" w:rsidR="00F75D2E" w:rsidRDefault="00A16D4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384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20161C" w14:textId="77777777" w:rsidR="0097169F" w:rsidRDefault="0097169F">
      <w:r>
        <w:separator/>
      </w:r>
    </w:p>
  </w:footnote>
  <w:footnote w:type="continuationSeparator" w:id="0">
    <w:p w14:paraId="47CA7395" w14:textId="77777777" w:rsidR="0097169F" w:rsidRDefault="009716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F"/>
    <w:multiLevelType w:val="singleLevel"/>
    <w:tmpl w:val="9C12D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27427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082027C2"/>
    <w:lvl w:ilvl="0">
      <w:start w:val="1"/>
      <w:numFmt w:val="decimal"/>
      <w:pStyle w:val="ListNumber"/>
      <w:lvlText w:val="%1."/>
      <w:lvlJc w:val="left"/>
      <w:pPr>
        <w:tabs>
          <w:tab w:val="num" w:pos="504"/>
        </w:tabs>
        <w:ind w:left="504" w:hanging="360"/>
      </w:pPr>
      <w:rPr>
        <w:rFonts w:hint="default"/>
        <w:color w:val="595959" w:themeColor="text1" w:themeTint="A6"/>
        <w:sz w:val="19"/>
      </w:rPr>
    </w:lvl>
  </w:abstractNum>
  <w:abstractNum w:abstractNumId="3" w15:restartNumberingAfterBreak="0">
    <w:nsid w:val="FFFFFF89"/>
    <w:multiLevelType w:val="singleLevel"/>
    <w:tmpl w:val="4ABA2C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46E67AD"/>
    <w:multiLevelType w:val="hybridMultilevel"/>
    <w:tmpl w:val="2CB8F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622236"/>
    <w:multiLevelType w:val="hybridMultilevel"/>
    <w:tmpl w:val="737A7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A2FF3"/>
    <w:multiLevelType w:val="hybridMultilevel"/>
    <w:tmpl w:val="5A04AEA0"/>
    <w:lvl w:ilvl="0" w:tplc="29261B8C">
      <w:start w:val="1"/>
      <w:numFmt w:val="bullet"/>
      <w:pStyle w:val="List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AD2DFB"/>
    <w:multiLevelType w:val="hybridMultilevel"/>
    <w:tmpl w:val="B20279D4"/>
    <w:lvl w:ilvl="0" w:tplc="9980358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DD4496"/>
    <w:multiLevelType w:val="hybridMultilevel"/>
    <w:tmpl w:val="CA50FC4A"/>
    <w:lvl w:ilvl="0" w:tplc="91AA9A9A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174540"/>
    <w:multiLevelType w:val="hybridMultilevel"/>
    <w:tmpl w:val="DE02B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CA5A20"/>
    <w:multiLevelType w:val="hybridMultilevel"/>
    <w:tmpl w:val="272E8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AF1609"/>
    <w:multiLevelType w:val="hybridMultilevel"/>
    <w:tmpl w:val="3E64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0F653C"/>
    <w:multiLevelType w:val="hybridMultilevel"/>
    <w:tmpl w:val="01BCC62A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3" w15:restartNumberingAfterBreak="0">
    <w:nsid w:val="5E470D11"/>
    <w:multiLevelType w:val="hybridMultilevel"/>
    <w:tmpl w:val="D132F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5D3F8E"/>
    <w:multiLevelType w:val="hybridMultilevel"/>
    <w:tmpl w:val="C784AE7E"/>
    <w:lvl w:ilvl="0" w:tplc="A4D049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8D4D3D"/>
    <w:multiLevelType w:val="hybridMultilevel"/>
    <w:tmpl w:val="9F22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54296C"/>
    <w:multiLevelType w:val="hybridMultilevel"/>
    <w:tmpl w:val="B5D6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2130948">
    <w:abstractNumId w:val="9"/>
  </w:num>
  <w:num w:numId="2" w16cid:durableId="1167787817">
    <w:abstractNumId w:val="13"/>
  </w:num>
  <w:num w:numId="3" w16cid:durableId="1065029383">
    <w:abstractNumId w:val="5"/>
  </w:num>
  <w:num w:numId="4" w16cid:durableId="1386752916">
    <w:abstractNumId w:val="4"/>
  </w:num>
  <w:num w:numId="5" w16cid:durableId="1238830748">
    <w:abstractNumId w:val="15"/>
  </w:num>
  <w:num w:numId="6" w16cid:durableId="1565145401">
    <w:abstractNumId w:val="11"/>
  </w:num>
  <w:num w:numId="7" w16cid:durableId="1133477396">
    <w:abstractNumId w:val="16"/>
  </w:num>
  <w:num w:numId="8" w16cid:durableId="1265184975">
    <w:abstractNumId w:val="3"/>
  </w:num>
  <w:num w:numId="9" w16cid:durableId="309679676">
    <w:abstractNumId w:val="2"/>
  </w:num>
  <w:num w:numId="10" w16cid:durableId="956066726">
    <w:abstractNumId w:val="1"/>
  </w:num>
  <w:num w:numId="11" w16cid:durableId="1570770535">
    <w:abstractNumId w:val="0"/>
  </w:num>
  <w:num w:numId="12" w16cid:durableId="1976834366">
    <w:abstractNumId w:val="14"/>
  </w:num>
  <w:num w:numId="13" w16cid:durableId="322583652">
    <w:abstractNumId w:val="7"/>
  </w:num>
  <w:num w:numId="14" w16cid:durableId="353658751">
    <w:abstractNumId w:val="8"/>
  </w:num>
  <w:num w:numId="15" w16cid:durableId="556552490">
    <w:abstractNumId w:val="6"/>
  </w:num>
  <w:num w:numId="16" w16cid:durableId="1320504587">
    <w:abstractNumId w:val="12"/>
  </w:num>
  <w:num w:numId="17" w16cid:durableId="23259066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34F"/>
    <w:rsid w:val="00320560"/>
    <w:rsid w:val="004466B6"/>
    <w:rsid w:val="00575632"/>
    <w:rsid w:val="006C02D2"/>
    <w:rsid w:val="00824F0D"/>
    <w:rsid w:val="008F2941"/>
    <w:rsid w:val="0097169F"/>
    <w:rsid w:val="009B134F"/>
    <w:rsid w:val="00A16D47"/>
    <w:rsid w:val="00AD4F91"/>
    <w:rsid w:val="00AE61C8"/>
    <w:rsid w:val="00DC384E"/>
    <w:rsid w:val="00E34C44"/>
    <w:rsid w:val="00F06D44"/>
    <w:rsid w:val="00F75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3B65513E"/>
  <w15:docId w15:val="{23FE039C-24C6-4A32-892F-AB0055EC5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5" w:qFormat="1"/>
    <w:lsdException w:name="List Number" w:uiPriority="5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iPriority="9" w:unhideWhenUsed="1" w:qFormat="1"/>
    <w:lsdException w:name="List Continue 2" w:semiHidden="1" w:uiPriority="10" w:unhideWhenUsed="1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320560"/>
  </w:style>
  <w:style w:type="paragraph" w:styleId="Heading1">
    <w:name w:val="heading 1"/>
    <w:basedOn w:val="Normal"/>
    <w:link w:val="Heading1Char"/>
    <w:uiPriority w:val="3"/>
    <w:unhideWhenUsed/>
    <w:qFormat/>
    <w:pPr>
      <w:outlineLvl w:val="0"/>
    </w:pPr>
    <w:rPr>
      <w:rFonts w:asciiTheme="majorHAnsi" w:hAnsiTheme="majorHAnsi"/>
      <w:caps/>
      <w:color w:val="595959" w:themeColor="text1" w:themeTint="A6"/>
      <w:spacing w:val="10"/>
      <w:sz w:val="18"/>
    </w:rPr>
  </w:style>
  <w:style w:type="paragraph" w:styleId="Heading2">
    <w:name w:val="heading 2"/>
    <w:basedOn w:val="Normal"/>
    <w:next w:val="Normal"/>
    <w:link w:val="Heading2Char"/>
    <w:uiPriority w:val="3"/>
    <w:semiHidden/>
    <w:unhideWhenUsed/>
    <w:qFormat/>
    <w:pPr>
      <w:outlineLvl w:val="1"/>
    </w:pPr>
    <w:rPr>
      <w:rFonts w:asciiTheme="majorHAnsi" w:hAnsiTheme="majorHAnsi"/>
      <w:caps/>
      <w:color w:val="595959" w:themeColor="text1" w:themeTint="A6"/>
      <w:spacing w:val="10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Heading1"/>
    <w:next w:val="Normal"/>
    <w:link w:val="Heading4Char"/>
    <w:uiPriority w:val="3"/>
    <w:semiHidden/>
    <w:unhideWhenUsed/>
    <w:qFormat/>
    <w:pPr>
      <w:outlineLvl w:val="3"/>
    </w:pPr>
    <w:rPr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hAnsiTheme="majorHAnsi"/>
      <w:caps/>
      <w:color w:val="595959" w:themeColor="text1" w:themeTint="A6"/>
      <w:spacing w:val="10"/>
      <w:sz w:val="18"/>
    </w:rPr>
  </w:style>
  <w:style w:type="character" w:styleId="Emphasis">
    <w:name w:val="Emphasis"/>
    <w:basedOn w:val="DefaultParagraphFont"/>
    <w:uiPriority w:val="4"/>
    <w:qFormat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3"/>
    <w:semiHidden/>
    <w:rPr>
      <w:rFonts w:asciiTheme="majorHAnsi" w:hAnsiTheme="majorHAnsi"/>
      <w:caps/>
      <w:color w:val="595959" w:themeColor="text1" w:themeTint="A6"/>
      <w:spacing w:val="10"/>
    </w:rPr>
  </w:style>
  <w:style w:type="character" w:customStyle="1" w:styleId="Heading3Char">
    <w:name w:val="Heading 3 Char"/>
    <w:basedOn w:val="DefaultParagraphFont"/>
    <w:link w:val="Heading3"/>
    <w:uiPriority w:val="3"/>
    <w:semiHidden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3"/>
    <w:semiHidden/>
    <w:rPr>
      <w:rFonts w:asciiTheme="majorHAnsi" w:hAnsiTheme="majorHAnsi"/>
      <w:caps/>
      <w:spacing w:val="10"/>
      <w:sz w:val="18"/>
    </w:rPr>
  </w:style>
  <w:style w:type="paragraph" w:styleId="Header">
    <w:name w:val="header"/>
    <w:basedOn w:val="Normal"/>
    <w:link w:val="HeaderChar"/>
    <w:uiPriority w:val="99"/>
    <w:unhideWhenUsed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Bullet">
    <w:name w:val="List Bullet"/>
    <w:basedOn w:val="Normal"/>
    <w:uiPriority w:val="5"/>
    <w:qFormat/>
    <w:pPr>
      <w:numPr>
        <w:numId w:val="15"/>
      </w:numPr>
      <w:spacing w:after="80"/>
    </w:pPr>
  </w:style>
  <w:style w:type="paragraph" w:styleId="ListNumber">
    <w:name w:val="List Number"/>
    <w:basedOn w:val="Normal"/>
    <w:uiPriority w:val="5"/>
    <w:qFormat/>
    <w:pPr>
      <w:numPr>
        <w:numId w:val="9"/>
      </w:numPr>
      <w:contextualSpacing/>
    </w:pPr>
  </w:style>
  <w:style w:type="paragraph" w:styleId="Title">
    <w:name w:val="Title"/>
    <w:basedOn w:val="Normal"/>
    <w:link w:val="TitleChar"/>
    <w:uiPriority w:val="1"/>
    <w:qFormat/>
    <w:pPr>
      <w:contextualSpacing/>
    </w:pPr>
    <w:rPr>
      <w:rFonts w:asciiTheme="majorHAnsi" w:eastAsiaTheme="majorEastAsia" w:hAnsiTheme="majorHAnsi" w:cstheme="majorBidi"/>
      <w:caps/>
      <w:color w:val="595959" w:themeColor="text1" w:themeTint="A6"/>
      <w:spacing w:val="10"/>
      <w:kern w:val="28"/>
      <w:sz w:val="23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595959" w:themeColor="text1" w:themeTint="A6"/>
      <w:spacing w:val="10"/>
      <w:kern w:val="28"/>
      <w:sz w:val="23"/>
      <w:szCs w:val="56"/>
    </w:rPr>
  </w:style>
  <w:style w:type="paragraph" w:styleId="ListParagraph">
    <w:name w:val="List Paragraph"/>
    <w:basedOn w:val="Normal"/>
    <w:uiPriority w:val="34"/>
    <w:unhideWhenUsed/>
    <w:qFormat/>
    <w:rsid w:val="00E34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ITEBOOK\AppData\Roaming\Microsoft\Templates\Resume%20for%20recent%20college%20gradu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9D8A8A2013745E6A6C75252BD36C7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A73A92-0559-4CFC-A598-8F91FBD3847F}"/>
      </w:docPartPr>
      <w:docPartBody>
        <w:p w:rsidR="00000000" w:rsidRDefault="00000000">
          <w:pPr>
            <w:pStyle w:val="D9D8A8A2013745E6A6C75252BD36C75B"/>
          </w:pPr>
          <w:r>
            <w:t>Your Name</w:t>
          </w:r>
        </w:p>
      </w:docPartBody>
    </w:docPart>
    <w:docPart>
      <w:docPartPr>
        <w:name w:val="495A6038850B4C379030DE19C3C2E0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9C3DBD-44DA-4982-B8B3-0ED2BF95EC2F}"/>
      </w:docPartPr>
      <w:docPartBody>
        <w:p w:rsidR="00000000" w:rsidRDefault="00000000">
          <w:pPr>
            <w:pStyle w:val="495A6038850B4C379030DE19C3C2E096"/>
          </w:pPr>
          <w:r>
            <w:t>Education</w:t>
          </w:r>
        </w:p>
      </w:docPartBody>
    </w:docPart>
    <w:docPart>
      <w:docPartPr>
        <w:name w:val="89286248AB204BBA81BA444A7BC9BA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06410A-98B4-417F-815C-383782558A2B}"/>
      </w:docPartPr>
      <w:docPartBody>
        <w:p w:rsidR="00000000" w:rsidRDefault="00000000">
          <w:pPr>
            <w:pStyle w:val="89286248AB204BBA81BA444A7BC9BA3B"/>
          </w:pPr>
          <w:r>
            <w:t>Skills &amp; Abilities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BA2FF3"/>
    <w:multiLevelType w:val="hybridMultilevel"/>
    <w:tmpl w:val="5A04AEA0"/>
    <w:lvl w:ilvl="0" w:tplc="29261B8C">
      <w:start w:val="1"/>
      <w:numFmt w:val="bullet"/>
      <w:pStyle w:val="List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8514043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719"/>
    <w:rsid w:val="004466B6"/>
    <w:rsid w:val="00C60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9D8A8A2013745E6A6C75252BD36C75B">
    <w:name w:val="D9D8A8A2013745E6A6C75252BD36C75B"/>
  </w:style>
  <w:style w:type="paragraph" w:customStyle="1" w:styleId="F7BA4D0290834D3EA16B25D0008E79BB">
    <w:name w:val="F7BA4D0290834D3EA16B25D0008E79BB"/>
  </w:style>
  <w:style w:type="paragraph" w:customStyle="1" w:styleId="968EDAFD6E3B419C85E80938E08FB14F">
    <w:name w:val="968EDAFD6E3B419C85E80938E08FB14F"/>
  </w:style>
  <w:style w:type="paragraph" w:customStyle="1" w:styleId="ACAD44D97B574CD9B88008799E9C2E6E">
    <w:name w:val="ACAD44D97B574CD9B88008799E9C2E6E"/>
  </w:style>
  <w:style w:type="paragraph" w:customStyle="1" w:styleId="F3E37034CC7D498CBCC40561D83245FE">
    <w:name w:val="F3E37034CC7D498CBCC40561D83245FE"/>
  </w:style>
  <w:style w:type="paragraph" w:customStyle="1" w:styleId="817E8A3895974A76A953FC0413FDDC96">
    <w:name w:val="817E8A3895974A76A953FC0413FDDC96"/>
  </w:style>
  <w:style w:type="paragraph" w:customStyle="1" w:styleId="54C30ACA372C4C88B98C6B6D90048A97">
    <w:name w:val="54C30ACA372C4C88B98C6B6D90048A97"/>
  </w:style>
  <w:style w:type="paragraph" w:customStyle="1" w:styleId="495A6038850B4C379030DE19C3C2E096">
    <w:name w:val="495A6038850B4C379030DE19C3C2E096"/>
  </w:style>
  <w:style w:type="paragraph" w:customStyle="1" w:styleId="D0B6F7C035E945378E90216B514A6948">
    <w:name w:val="D0B6F7C035E945378E90216B514A6948"/>
  </w:style>
  <w:style w:type="character" w:styleId="Emphasis">
    <w:name w:val="Emphasis"/>
    <w:basedOn w:val="DefaultParagraphFont"/>
    <w:uiPriority w:val="4"/>
    <w:qFormat/>
    <w:rPr>
      <w:i/>
      <w:iCs/>
    </w:rPr>
  </w:style>
  <w:style w:type="paragraph" w:customStyle="1" w:styleId="F13CEB70AE6A4A089F080B831036DCE5">
    <w:name w:val="F13CEB70AE6A4A089F080B831036DCE5"/>
  </w:style>
  <w:style w:type="paragraph" w:customStyle="1" w:styleId="646049C564EB49A8A781F08A657E6F84">
    <w:name w:val="646049C564EB49A8A781F08A657E6F84"/>
  </w:style>
  <w:style w:type="paragraph" w:styleId="ListBullet">
    <w:name w:val="List Bullet"/>
    <w:basedOn w:val="Normal"/>
    <w:uiPriority w:val="5"/>
    <w:qFormat/>
    <w:pPr>
      <w:numPr>
        <w:numId w:val="1"/>
      </w:numPr>
      <w:tabs>
        <w:tab w:val="clear" w:pos="504"/>
      </w:tabs>
      <w:spacing w:after="80" w:line="240" w:lineRule="auto"/>
      <w:ind w:left="0" w:firstLine="0"/>
    </w:pPr>
    <w:rPr>
      <w:kern w:val="0"/>
      <w:sz w:val="20"/>
      <w:szCs w:val="20"/>
      <w14:ligatures w14:val="none"/>
    </w:rPr>
  </w:style>
  <w:style w:type="paragraph" w:customStyle="1" w:styleId="4AC201F7DAB848159CD7E9F2FCA7DCD9">
    <w:name w:val="4AC201F7DAB848159CD7E9F2FCA7DCD9"/>
  </w:style>
  <w:style w:type="paragraph" w:customStyle="1" w:styleId="89286248AB204BBA81BA444A7BC9BA3B">
    <w:name w:val="89286248AB204BBA81BA444A7BC9BA3B"/>
  </w:style>
  <w:style w:type="paragraph" w:customStyle="1" w:styleId="AA28C6900A3945368D283DD94932A673">
    <w:name w:val="AA28C6900A3945368D283DD94932A673"/>
  </w:style>
  <w:style w:type="paragraph" w:customStyle="1" w:styleId="6E9B77DA67E840B396B13DCA304B113D">
    <w:name w:val="6E9B77DA67E840B396B13DCA304B113D"/>
  </w:style>
  <w:style w:type="paragraph" w:customStyle="1" w:styleId="73DD30E6A06E4160A48E8E12AB7DF405">
    <w:name w:val="73DD30E6A06E4160A48E8E12AB7DF405"/>
  </w:style>
  <w:style w:type="paragraph" w:customStyle="1" w:styleId="21B29863BAEB4184B10B71F5D9BFE2A1">
    <w:name w:val="21B29863BAEB4184B10B71F5D9BFE2A1"/>
  </w:style>
  <w:style w:type="paragraph" w:customStyle="1" w:styleId="8EF6182C533F4E0C985F34762B260703">
    <w:name w:val="8EF6182C533F4E0C985F34762B260703"/>
  </w:style>
  <w:style w:type="paragraph" w:customStyle="1" w:styleId="94ABDFE928904F0284D4B004F3C74AE5">
    <w:name w:val="94ABDFE928904F0284D4B004F3C74AE5"/>
  </w:style>
  <w:style w:type="paragraph" w:customStyle="1" w:styleId="3FAB674590864137A069C219520B2C42">
    <w:name w:val="3FAB674590864137A069C219520B2C42"/>
  </w:style>
  <w:style w:type="paragraph" w:customStyle="1" w:styleId="E70A336120614F69BDFB4126DDD0285A">
    <w:name w:val="E70A336120614F69BDFB4126DDD0285A"/>
  </w:style>
  <w:style w:type="paragraph" w:customStyle="1" w:styleId="82103CEE8D4245418550F63E670E025B">
    <w:name w:val="82103CEE8D4245418550F63E670E025B"/>
  </w:style>
  <w:style w:type="paragraph" w:customStyle="1" w:styleId="13E6A8C4D65A4B598130BAB4C2D3A902">
    <w:name w:val="13E6A8C4D65A4B598130BAB4C2D3A902"/>
  </w:style>
  <w:style w:type="paragraph" w:customStyle="1" w:styleId="11E6986A1A1243FBA0F164E09FE4C3E2">
    <w:name w:val="11E6986A1A1243FBA0F164E09FE4C3E2"/>
  </w:style>
  <w:style w:type="paragraph" w:customStyle="1" w:styleId="59467148C6AB4E16898AD49889E60B42">
    <w:name w:val="59467148C6AB4E16898AD49889E60B42"/>
  </w:style>
  <w:style w:type="paragraph" w:customStyle="1" w:styleId="0C8C5C96038644D3A8A305B1B67F3774">
    <w:name w:val="0C8C5C96038644D3A8A305B1B67F3774"/>
  </w:style>
  <w:style w:type="paragraph" w:customStyle="1" w:styleId="686B0C61FC1C4605A777636250942386">
    <w:name w:val="686B0C61FC1C4605A777636250942386"/>
  </w:style>
  <w:style w:type="paragraph" w:customStyle="1" w:styleId="E1237937E9114E739CBADFE9A4E60341">
    <w:name w:val="E1237937E9114E739CBADFE9A4E60341"/>
  </w:style>
  <w:style w:type="paragraph" w:customStyle="1" w:styleId="56C13BECAEB946B681CD7C3113ADFA55">
    <w:name w:val="56C13BECAEB946B681CD7C3113ADFA55"/>
  </w:style>
  <w:style w:type="paragraph" w:customStyle="1" w:styleId="B551ADA309E2450DA2CBA7B959859545">
    <w:name w:val="B551ADA309E2450DA2CBA7B959859545"/>
  </w:style>
  <w:style w:type="paragraph" w:customStyle="1" w:styleId="85E8C48722CB4E738A4A86741D0CE9A4">
    <w:name w:val="85E8C48722CB4E738A4A86741D0CE9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/>
</file>

<file path=customXml/itemProps1.xml><?xml version="1.0" encoding="utf-8"?>
<ds:datastoreItem xmlns:ds="http://schemas.openxmlformats.org/officeDocument/2006/customXml" ds:itemID="{AFB41D7F-452F-4915-8526-757A55CD5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for recent college graduate</Template>
  <TotalTime>107</TotalTime>
  <Pages>1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MURIGA CALVIN’S MIKWAYA</dc:creator>
  <cp:keywords/>
  <dc:description/>
  <cp:lastModifiedBy>MURIGA CALVIN'S</cp:lastModifiedBy>
  <cp:revision>1</cp:revision>
  <dcterms:created xsi:type="dcterms:W3CDTF">2025-07-28T11:47:00Z</dcterms:created>
  <dcterms:modified xsi:type="dcterms:W3CDTF">2025-07-28T13:34:00Z</dcterms:modified>
  <cp:version/>
</cp:coreProperties>
</file>